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192C78" w:rsidRDefault="00951917">
              <w:pPr>
                <w:pStyle w:val="Publishwithline"/>
              </w:pPr>
              <w:r>
                <w:t>Online Event</w:t>
              </w:r>
            </w:p>
          </w:sdtContent>
        </w:sdt>
        <w:p w:rsidR="00192C78" w:rsidRDefault="00192C78">
          <w:pPr>
            <w:pStyle w:val="underline"/>
          </w:pPr>
        </w:p>
        <w:p w:rsidR="00951917" w:rsidRDefault="0071377D" w:rsidP="00951917">
          <w:pPr>
            <w:pStyle w:val="PadderBetweenControlandBody"/>
          </w:pPr>
        </w:p>
      </w:sdtContent>
    </w:sdt>
    <w:p w:rsidR="0071377D" w:rsidRDefault="0071377D" w:rsidP="00951917">
      <w:pPr>
        <w:pStyle w:val="PadderBetweenControlandBody"/>
        <w:rPr>
          <w:sz w:val="22"/>
        </w:rPr>
      </w:pPr>
      <w:r>
        <w:rPr>
          <w:sz w:val="22"/>
        </w:rPr>
        <w:t>Description</w:t>
      </w:r>
      <w:bookmarkStart w:id="0" w:name="_GoBack"/>
      <w:bookmarkEnd w:id="0"/>
    </w:p>
    <w:p w:rsidR="0071377D" w:rsidRDefault="0071377D" w:rsidP="00951917">
      <w:pPr>
        <w:pStyle w:val="PadderBetweenControlandBody"/>
        <w:rPr>
          <w:sz w:val="22"/>
        </w:rPr>
      </w:pPr>
    </w:p>
    <w:p w:rsidR="00951917" w:rsidRDefault="00951917" w:rsidP="00951917">
      <w:pPr>
        <w:pStyle w:val="PadderBetweenControlandBody"/>
        <w:rPr>
          <w:sz w:val="22"/>
        </w:rPr>
      </w:pPr>
      <w:r>
        <w:rPr>
          <w:sz w:val="22"/>
        </w:rPr>
        <w:t>To protect the human civilization from white walkers it</w:t>
      </w:r>
      <w:r w:rsidR="00DA5BDA">
        <w:rPr>
          <w:sz w:val="22"/>
        </w:rPr>
        <w:t>’</w:t>
      </w:r>
      <w:r w:rsidR="00692B15">
        <w:rPr>
          <w:sz w:val="22"/>
        </w:rPr>
        <w:t>s time to construct an engineered</w:t>
      </w:r>
      <w:r>
        <w:rPr>
          <w:sz w:val="22"/>
        </w:rPr>
        <w:t xml:space="preserve"> wall or a historic walls, which can resist the attack from them. The ground conditions are different for which you will have to build a different wall as each and every wall strength and stability depends </w:t>
      </w:r>
      <w:r w:rsidR="00DA5BDA">
        <w:rPr>
          <w:sz w:val="22"/>
        </w:rPr>
        <w:t xml:space="preserve">on that. You will have to buy </w:t>
      </w:r>
      <w:r>
        <w:rPr>
          <w:sz w:val="22"/>
        </w:rPr>
        <w:t>everything by answering questions. For each and every question you will get points</w:t>
      </w:r>
      <w:r w:rsidR="00DA5BDA">
        <w:rPr>
          <w:sz w:val="22"/>
        </w:rPr>
        <w:t>, firstly you will have to get points to select the type of the wall</w:t>
      </w:r>
      <w:r>
        <w:rPr>
          <w:sz w:val="22"/>
        </w:rPr>
        <w:t xml:space="preserve"> and then to buy the component of walls.</w:t>
      </w:r>
      <w:r w:rsidR="00DA5BDA">
        <w:rPr>
          <w:sz w:val="22"/>
        </w:rPr>
        <w:t xml:space="preserve"> Information regarding each and every wall and their components will be given side by side.</w:t>
      </w:r>
      <w:r>
        <w:rPr>
          <w:sz w:val="22"/>
        </w:rPr>
        <w:t xml:space="preserve"> On the fi</w:t>
      </w:r>
      <w:r w:rsidR="00692B15">
        <w:rPr>
          <w:sz w:val="22"/>
        </w:rPr>
        <w:t xml:space="preserve">nal day of the attack your wall’s </w:t>
      </w:r>
      <w:r>
        <w:rPr>
          <w:sz w:val="22"/>
        </w:rPr>
        <w:t>strength will be judged</w:t>
      </w:r>
      <w:r w:rsidR="00DA5BDA">
        <w:rPr>
          <w:sz w:val="22"/>
        </w:rPr>
        <w:t xml:space="preserve"> based</w:t>
      </w:r>
      <w:r>
        <w:rPr>
          <w:sz w:val="22"/>
        </w:rPr>
        <w:t xml:space="preserve"> on type of wall used and type of component used</w:t>
      </w:r>
      <w:r w:rsidR="00DA5BDA">
        <w:rPr>
          <w:sz w:val="22"/>
        </w:rPr>
        <w:t>. Br</w:t>
      </w:r>
      <w:r w:rsidR="00692B15">
        <w:rPr>
          <w:sz w:val="22"/>
        </w:rPr>
        <w:t>ush up your skills</w:t>
      </w:r>
      <w:r w:rsidR="00DA5BDA">
        <w:rPr>
          <w:sz w:val="22"/>
        </w:rPr>
        <w:t xml:space="preserve"> to enjoy a mind bending game to experience one of the world’s most viewed show.</w:t>
      </w:r>
    </w:p>
    <w:p w:rsidR="00692B15" w:rsidRDefault="00692B15" w:rsidP="00692B15"/>
    <w:p w:rsidR="00692B15" w:rsidRDefault="00692B15" w:rsidP="00692B15">
      <w:r>
        <w:t>Rules and Regulations</w:t>
      </w:r>
    </w:p>
    <w:p w:rsidR="00692B15" w:rsidRDefault="00692B15" w:rsidP="00692B15">
      <w:pPr>
        <w:pStyle w:val="ListParagraph"/>
        <w:numPr>
          <w:ilvl w:val="0"/>
          <w:numId w:val="1"/>
        </w:numPr>
      </w:pPr>
      <w:r>
        <w:t>You will have to earn points to buy components.</w:t>
      </w:r>
    </w:p>
    <w:p w:rsidR="00692B15" w:rsidRDefault="00692B15" w:rsidP="00692B15">
      <w:pPr>
        <w:pStyle w:val="ListParagraph"/>
        <w:numPr>
          <w:ilvl w:val="0"/>
          <w:numId w:val="1"/>
        </w:numPr>
      </w:pPr>
      <w:r>
        <w:t>Points earned can be passed for the next wall or location.</w:t>
      </w:r>
    </w:p>
    <w:p w:rsidR="00692B15" w:rsidRDefault="00692B15" w:rsidP="00692B15">
      <w:pPr>
        <w:pStyle w:val="ListParagraph"/>
        <w:numPr>
          <w:ilvl w:val="0"/>
          <w:numId w:val="1"/>
        </w:numPr>
      </w:pPr>
      <w:r>
        <w:t>Questions having options will only have two trials for answering them.</w:t>
      </w:r>
    </w:p>
    <w:p w:rsidR="00692B15" w:rsidRDefault="00692B15" w:rsidP="00692B15">
      <w:pPr>
        <w:pStyle w:val="ListParagraph"/>
        <w:numPr>
          <w:ilvl w:val="0"/>
          <w:numId w:val="1"/>
        </w:numPr>
      </w:pPr>
      <w:r>
        <w:t>Questions having no options can be answered till you give up.</w:t>
      </w:r>
    </w:p>
    <w:p w:rsidR="00692B15" w:rsidRDefault="00692B15" w:rsidP="00692B15">
      <w:pPr>
        <w:pStyle w:val="ListParagraph"/>
        <w:numPr>
          <w:ilvl w:val="0"/>
          <w:numId w:val="1"/>
        </w:numPr>
      </w:pPr>
      <w:r>
        <w:t>To learn about the walls and their materials you can refer books and internet although much needed information will be provided in the hints option.</w:t>
      </w:r>
    </w:p>
    <w:p w:rsidR="00692B15" w:rsidRPr="00692B15" w:rsidRDefault="00692B15" w:rsidP="0071377D">
      <w:pPr>
        <w:ind w:left="360"/>
      </w:pPr>
    </w:p>
    <w:sectPr w:rsidR="00692B15" w:rsidRPr="00692B1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6816B5"/>
    <w:multiLevelType w:val="hybridMultilevel"/>
    <w:tmpl w:val="3148E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951917"/>
    <w:rsid w:val="00192C78"/>
    <w:rsid w:val="00692B15"/>
    <w:rsid w:val="0071377D"/>
    <w:rsid w:val="007F17A7"/>
    <w:rsid w:val="00951917"/>
    <w:rsid w:val="00CC52C9"/>
    <w:rsid w:val="00DA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6945AA-4AAC-4F95-B415-F79258373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he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58D7F-52EF-4B78-94B1-1DAF6D4DA151}"/>
      </w:docPartPr>
      <w:docPartBody>
        <w:p w:rsidR="000B3F31" w:rsidRDefault="00FC3B68">
          <w:r w:rsidRPr="00646981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4F4"/>
    <w:rsid w:val="000B3F31"/>
    <w:rsid w:val="0045674B"/>
    <w:rsid w:val="008501C9"/>
    <w:rsid w:val="00970183"/>
    <w:rsid w:val="00FC3B68"/>
    <w:rsid w:val="00FE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3B6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logPostInfo xmlns="http://www.microsoft.com/Office/Word/BlogTool">
  <PostTitle>Online Event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2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</Template>
  <TotalTime>62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Kaustubh Srivastava</cp:lastModifiedBy>
  <cp:revision>6</cp:revision>
  <dcterms:created xsi:type="dcterms:W3CDTF">2016-09-11T13:01:00Z</dcterms:created>
  <dcterms:modified xsi:type="dcterms:W3CDTF">2016-10-02T17:37:00Z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